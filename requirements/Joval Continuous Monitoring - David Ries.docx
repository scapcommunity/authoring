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5013" w:rsidRPr="00015013" w:rsidRDefault="00015013" w:rsidP="00015013">
      <w:pPr>
        <w:spacing w:before="100" w:beforeAutospacing="1" w:after="0" w:line="240" w:lineRule="auto"/>
        <w:ind w:firstLine="270"/>
        <w:rPr>
          <w:b/>
          <w:bCs/>
          <w:i/>
          <w:iCs/>
        </w:rPr>
      </w:pPr>
      <w:r w:rsidRPr="00015013">
        <w:rPr>
          <w:b/>
          <w:bCs/>
          <w:i/>
          <w:iCs/>
        </w:rPr>
        <w:t xml:space="preserve">Organization </w:t>
      </w:r>
      <w:r w:rsidR="002548CC">
        <w:rPr>
          <w:b/>
          <w:bCs/>
          <w:i/>
          <w:iCs/>
        </w:rPr>
        <w:t xml:space="preserve">and Interviewee </w:t>
      </w:r>
      <w:r w:rsidRPr="00015013">
        <w:rPr>
          <w:b/>
          <w:bCs/>
          <w:i/>
          <w:iCs/>
        </w:rPr>
        <w:t>Name:</w:t>
      </w:r>
    </w:p>
    <w:sdt>
      <w:sdtPr>
        <w:id w:val="1468704334"/>
        <w:placeholder>
          <w:docPart w:val="0C4D7CE9A048114DA57E3A4A746F09C9"/>
        </w:placeholder>
        <w:text w:multiLine="1"/>
      </w:sdtPr>
      <w:sdtEndPr/>
      <w:sdtContent>
        <w:p w:rsidR="00015013" w:rsidRDefault="00583D87" w:rsidP="0001501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>
            <w:t>Joval</w:t>
          </w:r>
          <w:proofErr w:type="spellEnd"/>
          <w:r>
            <w:t xml:space="preserve"> Continuous Monitoring, David </w:t>
          </w:r>
          <w:proofErr w:type="spellStart"/>
          <w:r>
            <w:t>Ries</w:t>
          </w:r>
          <w:proofErr w:type="spellEnd"/>
        </w:p>
      </w:sdtContent>
    </w:sdt>
    <w:p w:rsidR="0048784A" w:rsidRPr="00196F14" w:rsidRDefault="002B7BB7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type of 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SCAP content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(vulnerability, specific compliance programs, OVAL, XCCDF, etc.) 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are you authoring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 and for what operating systems</w:t>
      </w:r>
      <w:r w:rsidR="00756D70" w:rsidRPr="00196F14">
        <w:rPr>
          <w:rFonts w:ascii="Times New Roman" w:eastAsia="Times New Roman" w:hAnsi="Times New Roman" w:cs="Times New Roman"/>
          <w:sz w:val="24"/>
          <w:szCs w:val="24"/>
        </w:rPr>
        <w:t xml:space="preserve"> or applications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AE4AB2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3895377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E4AB2" w:rsidRDefault="00583D87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OVAL</w:t>
            </w:r>
          </w:p>
        </w:tc>
      </w:tr>
      <w:tr w:rsidR="00AE4AB2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8499844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E4AB2" w:rsidRDefault="00583D87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XCCDF</w:t>
            </w:r>
          </w:p>
        </w:tc>
      </w:tr>
      <w:tr w:rsidR="00AE4AB2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9207219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E4AB2" w:rsidRDefault="00583D87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Vulnerability Content (Specify Below)</w:t>
            </w:r>
          </w:p>
        </w:tc>
      </w:tr>
      <w:tr w:rsidR="00AE4AB2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6088653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E4AB2" w:rsidRDefault="00583D87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 Program Content (Specify Below)</w:t>
            </w:r>
          </w:p>
        </w:tc>
      </w:tr>
      <w:tr w:rsidR="00AE4AB2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9566279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E4AB2" w:rsidRDefault="00583D87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-361360933"/>
        <w:lock w:val="sdtLocked"/>
        <w:placeholder>
          <w:docPart w:val="9EBDAC7678D468438FB85350FA54124D"/>
        </w:placeholder>
        <w:text w:multiLine="1"/>
      </w:sdtPr>
      <w:sdtEndPr/>
      <w:sdtContent>
        <w:p w:rsidR="00AE4AB2" w:rsidRDefault="00583D87" w:rsidP="003E0EC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OVAL and XCCDF for vulnerability, compliance, inventory and patch assessment.</w:t>
          </w:r>
        </w:p>
      </w:sdtContent>
    </w:sdt>
    <w:p w:rsidR="002B7BB7" w:rsidRDefault="00F9427D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Approximately how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 many </w:t>
      </w:r>
      <w:r w:rsidR="00015013">
        <w:rPr>
          <w:rFonts w:ascii="Times New Roman" w:eastAsia="Times New Roman" w:hAnsi="Times New Roman" w:cs="Times New Roman"/>
          <w:sz w:val="24"/>
          <w:szCs w:val="24"/>
        </w:rPr>
        <w:t>SCAP Content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 authors are there in your organization?</w:t>
      </w:r>
    </w:p>
    <w:tbl>
      <w:tblPr>
        <w:tblStyle w:val="TableGrid"/>
        <w:tblW w:w="4909" w:type="pct"/>
        <w:tblInd w:w="265" w:type="dxa"/>
        <w:tblLook w:val="04A0" w:firstRow="1" w:lastRow="0" w:firstColumn="1" w:lastColumn="0" w:noHBand="0" w:noVBand="1"/>
      </w:tblPr>
      <w:tblGrid>
        <w:gridCol w:w="810"/>
        <w:gridCol w:w="8370"/>
      </w:tblGrid>
      <w:tr w:rsidR="00D90365" w:rsidTr="00D90365">
        <w:tc>
          <w:tcPr>
            <w:tcW w:w="441" w:type="pct"/>
          </w:tcPr>
          <w:p w:rsidR="00D90365" w:rsidRPr="00B627D2" w:rsidRDefault="00D90365" w:rsidP="0001501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</w:p>
        </w:tc>
        <w:tc>
          <w:tcPr>
            <w:tcW w:w="4559" w:type="pct"/>
          </w:tcPr>
          <w:p w:rsidR="00D90365" w:rsidRDefault="00D90365" w:rsidP="000150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OVAL</w:t>
            </w:r>
          </w:p>
        </w:tc>
      </w:tr>
      <w:tr w:rsidR="00D90365" w:rsidTr="00D90365">
        <w:tc>
          <w:tcPr>
            <w:tcW w:w="441" w:type="pct"/>
          </w:tcPr>
          <w:p w:rsidR="00D90365" w:rsidRPr="00B627D2" w:rsidRDefault="00D90365" w:rsidP="00B627D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</w:p>
        </w:tc>
        <w:tc>
          <w:tcPr>
            <w:tcW w:w="4559" w:type="pct"/>
          </w:tcPr>
          <w:p w:rsidR="00D90365" w:rsidRDefault="00D90365" w:rsidP="00B627D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XCCDF</w:t>
            </w:r>
          </w:p>
        </w:tc>
      </w:tr>
      <w:tr w:rsidR="00D90365" w:rsidTr="00D90365">
        <w:tc>
          <w:tcPr>
            <w:tcW w:w="441" w:type="pct"/>
          </w:tcPr>
          <w:p w:rsidR="00D90365" w:rsidRDefault="00583D87" w:rsidP="002548C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</w:t>
            </w:r>
          </w:p>
        </w:tc>
        <w:tc>
          <w:tcPr>
            <w:tcW w:w="4559" w:type="pct"/>
          </w:tcPr>
          <w:p w:rsidR="00D90365" w:rsidRDefault="00D90365" w:rsidP="002548C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Authors create all types of SCAP content</w:t>
            </w:r>
          </w:p>
        </w:tc>
      </w:tr>
      <w:tr w:rsidR="00D90365" w:rsidTr="00D90365">
        <w:tc>
          <w:tcPr>
            <w:tcW w:w="441" w:type="pct"/>
          </w:tcPr>
          <w:p w:rsidR="00D90365" w:rsidRPr="00B627D2" w:rsidRDefault="00D90365" w:rsidP="002548C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</w:p>
        </w:tc>
        <w:tc>
          <w:tcPr>
            <w:tcW w:w="4559" w:type="pct"/>
          </w:tcPr>
          <w:p w:rsidR="00D90365" w:rsidRDefault="00D90365" w:rsidP="002548C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Content Type Below)</w:t>
            </w:r>
          </w:p>
        </w:tc>
      </w:tr>
    </w:tbl>
    <w:sdt>
      <w:sdtPr>
        <w:id w:val="-1606340293"/>
        <w:placeholder>
          <w:docPart w:val="7C6D86DA3CD607458A5E4F5558898A65"/>
        </w:placeholder>
        <w:showingPlcHdr/>
        <w:text w:multiLine="1"/>
      </w:sdtPr>
      <w:sdtEndPr/>
      <w:sdtContent>
        <w:p w:rsidR="003E0ECA" w:rsidRDefault="003E0ECA" w:rsidP="003E0EC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:rsidR="003E0ECA" w:rsidRPr="00196F14" w:rsidRDefault="002B7BB7" w:rsidP="00D90365">
      <w:pPr>
        <w:pStyle w:val="ListParagraph"/>
        <w:numPr>
          <w:ilvl w:val="0"/>
          <w:numId w:val="8"/>
        </w:numPr>
        <w:spacing w:before="100" w:before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specific 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areas of content authoring are the most difficult for your authors?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3E0ECA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4048323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3E0ECA" w:rsidRDefault="00583D87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:rsidR="003E0ECA" w:rsidRDefault="003E0ECA" w:rsidP="003E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Getting content to run on multiple OVAL engines</w:t>
            </w:r>
          </w:p>
        </w:tc>
      </w:tr>
      <w:tr w:rsidR="003503D8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8850177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3503D8" w:rsidRDefault="00583D87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:rsidR="003503D8" w:rsidRPr="00F9427D" w:rsidRDefault="003503D8" w:rsidP="003E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Writing XML that validates</w:t>
            </w:r>
          </w:p>
        </w:tc>
      </w:tr>
      <w:tr w:rsidR="003E0ECA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4387251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3E0ECA" w:rsidRDefault="003E0EC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:rsidR="003E0ECA" w:rsidRDefault="003503D8" w:rsidP="003E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Learning what XML elements to populate</w:t>
            </w:r>
          </w:p>
        </w:tc>
      </w:tr>
      <w:tr w:rsidR="003E0ECA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549030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3E0ECA" w:rsidRDefault="003E0EC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:rsidR="003E0ECA" w:rsidRDefault="003E0EC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is difficult to know what OVAL schemas to use</w:t>
            </w:r>
          </w:p>
        </w:tc>
      </w:tr>
      <w:tr w:rsidR="003E0ECA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9809228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3E0ECA" w:rsidRDefault="00583D87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:rsidR="003E0ECA" w:rsidRDefault="003E0EC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-2062852718"/>
        <w:placeholder>
          <w:docPart w:val="08CF55E7236DA44298F86D65AEA4A175"/>
        </w:placeholder>
        <w:text w:multiLine="1"/>
      </w:sdtPr>
      <w:sdtEndPr/>
      <w:sdtContent>
        <w:p w:rsidR="003E0ECA" w:rsidRDefault="00583D87" w:rsidP="003E0EC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Figuring out how to use OVAL tests, constructs accurately.</w:t>
          </w:r>
        </w:p>
      </w:sdtContent>
    </w:sdt>
    <w:p w:rsidR="008A74E8" w:rsidRDefault="008A74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B7BB7" w:rsidRDefault="00756D70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lastRenderedPageBreak/>
        <w:t>What automation w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ould assist </w:t>
      </w:r>
      <w:r w:rsidR="00266575" w:rsidRPr="00196F14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>in the authoring of the content that you are developing?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88236D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0350016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88236D" w:rsidRDefault="00583D87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:rsidR="0088236D" w:rsidRPr="006C033C" w:rsidRDefault="0088236D" w:rsidP="000F78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3C">
              <w:rPr>
                <w:rFonts w:ascii="Times New Roman" w:hAnsi="Times New Roman" w:cs="Times New Roman"/>
                <w:sz w:val="24"/>
                <w:szCs w:val="24"/>
              </w:rPr>
              <w:t>Automate creation of simple, common elements (registry key checks</w:t>
            </w:r>
            <w:r w:rsidR="006C033C" w:rsidRPr="006C033C">
              <w:rPr>
                <w:rFonts w:ascii="Times New Roman" w:hAnsi="Times New Roman" w:cs="Times New Roman"/>
                <w:sz w:val="24"/>
                <w:szCs w:val="24"/>
              </w:rPr>
              <w:t>, etc.</w:t>
            </w:r>
            <w:r w:rsidRPr="006C03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8236D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6430076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88236D" w:rsidRDefault="00583D87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:rsidR="0088236D" w:rsidRPr="006C033C" w:rsidRDefault="006C033C" w:rsidP="000F78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3C">
              <w:rPr>
                <w:rFonts w:ascii="Times New Roman" w:hAnsi="Times New Roman" w:cs="Times New Roman"/>
                <w:sz w:val="24"/>
                <w:szCs w:val="24"/>
              </w:rPr>
              <w:t>Support for macros that can be defined for common actions</w:t>
            </w:r>
          </w:p>
        </w:tc>
      </w:tr>
      <w:tr w:rsidR="0088236D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583078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88236D" w:rsidRDefault="00583D87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:rsidR="0088236D" w:rsidRPr="006C033C" w:rsidRDefault="006C033C" w:rsidP="000F78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3C">
              <w:rPr>
                <w:rFonts w:ascii="Times New Roman" w:hAnsi="Times New Roman" w:cs="Times New Roman"/>
                <w:sz w:val="24"/>
                <w:szCs w:val="24"/>
              </w:rPr>
              <w:t>Support for automated filing and tracking of versions to simplify reuse</w:t>
            </w:r>
          </w:p>
        </w:tc>
      </w:tr>
      <w:tr w:rsidR="003503D8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3258216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3503D8" w:rsidRDefault="00583D87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:rsidR="003503D8" w:rsidRPr="006C033C" w:rsidRDefault="003503D8" w:rsidP="000F782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 templates</w:t>
            </w:r>
          </w:p>
        </w:tc>
      </w:tr>
      <w:tr w:rsidR="003503D8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9944909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3503D8" w:rsidRDefault="00583D87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:rsidR="003503D8" w:rsidRPr="006C033C" w:rsidRDefault="003503D8" w:rsidP="000F782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for managing complex structures</w:t>
            </w:r>
          </w:p>
        </w:tc>
      </w:tr>
      <w:tr w:rsidR="008A74E8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391647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8A74E8" w:rsidRDefault="00583D87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:rsidR="008A74E8" w:rsidRDefault="008A74E8" w:rsidP="000F782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ability to compose and split source data stream collections</w:t>
            </w:r>
          </w:p>
        </w:tc>
      </w:tr>
      <w:tr w:rsidR="0088236D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128935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88236D" w:rsidRDefault="0088236D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:rsidR="0088236D" w:rsidRDefault="0088236D" w:rsidP="000F78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-1250422274"/>
        <w:placeholder>
          <w:docPart w:val="48BED09A2CDED04E871CCF9E1C941FC2"/>
        </w:placeholder>
        <w:showingPlcHdr/>
        <w:text w:multiLine="1"/>
      </w:sdtPr>
      <w:sdtEndPr/>
      <w:sdtContent>
        <w:p w:rsidR="003E0ECA" w:rsidRPr="002B7BB7" w:rsidRDefault="003E0ECA" w:rsidP="003E0EC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:rsidR="002B7BB7" w:rsidRPr="00196F14" w:rsidRDefault="00756D70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What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>customizations to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 existing SCAP content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>or 3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 party SCAP content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 do you perform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</w:p>
    <w:sdt>
      <w:sdtPr>
        <w:id w:val="-562718517"/>
        <w:placeholder>
          <w:docPart w:val="1F530E11C8459544BC5BF6B1BE829079"/>
        </w:placeholder>
        <w:text w:multiLine="1"/>
      </w:sdtPr>
      <w:sdtEndPr/>
      <w:sdtContent>
        <w:p w:rsidR="00A3435A" w:rsidRPr="002B7BB7" w:rsidRDefault="00583D87" w:rsidP="00A3435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We rewrite checks to improve them.</w:t>
          </w:r>
        </w:p>
      </w:sdtContent>
    </w:sdt>
    <w:p w:rsidR="00F9427D" w:rsidRPr="00196F14" w:rsidRDefault="00F9427D" w:rsidP="00D90365">
      <w:pPr>
        <w:pStyle w:val="ListParagraph"/>
        <w:numPr>
          <w:ilvl w:val="0"/>
          <w:numId w:val="8"/>
        </w:numPr>
        <w:spacing w:before="100" w:before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How do you store the content you create? 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7B5F0A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20126377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7B5F0A" w:rsidRDefault="00583D87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irectories in a file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7B5F0A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9351994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7B5F0A" w:rsidRDefault="00583D87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</w:tr>
      <w:tr w:rsidR="007B5F0A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21155486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7B5F0A" w:rsidRDefault="00583D87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is </w:t>
            </w: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load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scanning tools</w:t>
            </w:r>
          </w:p>
        </w:tc>
      </w:tr>
      <w:tr w:rsidR="007B5F0A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5747096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7B5F0A" w:rsidRDefault="00583D87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r w:rsidR="003503D8">
              <w:rPr>
                <w:rFonts w:ascii="Times New Roman" w:eastAsia="Times New Roman" w:hAnsi="Times New Roman" w:cs="Times New Roman"/>
                <w:sz w:val="24"/>
                <w:szCs w:val="24"/>
              </w:rPr>
              <w:t>/Other Source Control Mechanism (Specify Below)</w:t>
            </w:r>
          </w:p>
        </w:tc>
      </w:tr>
      <w:tr w:rsidR="003503D8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917129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3503D8" w:rsidRDefault="003503D8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:rsidR="003503D8" w:rsidRDefault="003503D8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</w:p>
        </w:tc>
      </w:tr>
      <w:tr w:rsidR="007B5F0A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8481364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7B5F0A" w:rsidRDefault="007B5F0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-1647510943"/>
        <w:placeholder>
          <w:docPart w:val="27553252BD11694DA99BAAF0BEC1E670"/>
        </w:placeholder>
        <w:showingPlcHdr/>
        <w:text w:multiLine="1"/>
      </w:sdtPr>
      <w:sdtEndPr/>
      <w:sdtContent>
        <w:p w:rsidR="007B5F0A" w:rsidRDefault="007B5F0A" w:rsidP="007B5F0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:rsidR="002B7BB7" w:rsidRPr="00196F14" w:rsidRDefault="00E477E8" w:rsidP="00D90365">
      <w:pPr>
        <w:pStyle w:val="ListParagraph"/>
        <w:numPr>
          <w:ilvl w:val="0"/>
          <w:numId w:val="8"/>
        </w:numPr>
        <w:spacing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From which </w:t>
      </w:r>
      <w:r w:rsidR="007669C4" w:rsidRPr="00196F14">
        <w:rPr>
          <w:rFonts w:ascii="Times New Roman" w:eastAsia="Times New Roman" w:hAnsi="Times New Roman" w:cs="Times New Roman"/>
          <w:sz w:val="24"/>
          <w:szCs w:val="24"/>
        </w:rPr>
        <w:t xml:space="preserve">external SCAP sources 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d</w:t>
      </w:r>
      <w:r w:rsidR="007669C4" w:rsidRPr="00196F14">
        <w:rPr>
          <w:rFonts w:ascii="Times New Roman" w:eastAsia="Times New Roman" w:hAnsi="Times New Roman" w:cs="Times New Roman"/>
          <w:sz w:val="24"/>
          <w:szCs w:val="24"/>
        </w:rPr>
        <w:t>o you collect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 content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</w:p>
    <w:sdt>
      <w:sdtPr>
        <w:id w:val="-1554688023"/>
        <w:placeholder>
          <w:docPart w:val="57A2F97A11FDE3479ECFEB20D0E8904C"/>
        </w:placeholder>
        <w:text w:multiLine="1"/>
      </w:sdtPr>
      <w:sdtEndPr/>
      <w:sdtContent>
        <w:p w:rsidR="007B5F0A" w:rsidRPr="002B7BB7" w:rsidRDefault="00583D87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The OVAL Repository, CIS, others</w:t>
          </w:r>
        </w:p>
      </w:sdtContent>
    </w:sdt>
    <w:p w:rsidR="0029017E" w:rsidRPr="00196F14" w:rsidRDefault="00E477E8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What tools do you use to create SCAP content</w:t>
      </w:r>
      <w:r w:rsidR="0029017E"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6D70" w:rsidRPr="00196F14">
        <w:rPr>
          <w:rFonts w:ascii="Times New Roman" w:eastAsia="Times New Roman" w:hAnsi="Times New Roman" w:cs="Times New Roman"/>
          <w:sz w:val="24"/>
          <w:szCs w:val="24"/>
        </w:rPr>
        <w:t>What enhancements, if any, would you like to see with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 your current tools?</w:t>
      </w:r>
    </w:p>
    <w:sdt>
      <w:sdtPr>
        <w:id w:val="-1437672230"/>
        <w:placeholder>
          <w:docPart w:val="EDB7EB8AD14FCE48B243AB8D177A7255"/>
        </w:placeholder>
        <w:text w:multiLine="1"/>
      </w:sdtPr>
      <w:sdtEndPr/>
      <w:sdtContent>
        <w:p w:rsidR="00196F14" w:rsidRDefault="00583D87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We have a variety of home-grown content tools for automated and manual content creation.</w:t>
          </w:r>
        </w:p>
      </w:sdtContent>
    </w:sdt>
    <w:p w:rsidR="00E477E8" w:rsidRPr="00196F14" w:rsidRDefault="00E477E8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How willing would you be to change the tools that you are currently using if a general-purpose SCAP authoring solution was to be developed?</w:t>
      </w:r>
    </w:p>
    <w:sdt>
      <w:sdtPr>
        <w:id w:val="-1804062465"/>
        <w:placeholder>
          <w:docPart w:val="CD97BB24C414F4489E9843E7EA62C80A"/>
        </w:placeholder>
        <w:text w:multiLine="1"/>
      </w:sdtPr>
      <w:sdtEndPr/>
      <w:sdtContent>
        <w:p w:rsidR="00196F14" w:rsidRDefault="00583D87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Very!</w:t>
          </w:r>
        </w:p>
      </w:sdtContent>
    </w:sdt>
    <w:p w:rsidR="008A74E8" w:rsidRDefault="008A74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9017E" w:rsidRPr="00196F14" w:rsidRDefault="0029017E" w:rsidP="00D90365">
      <w:pPr>
        <w:pStyle w:val="ListParagraph"/>
        <w:numPr>
          <w:ilvl w:val="0"/>
          <w:numId w:val="8"/>
        </w:numPr>
        <w:spacing w:before="100" w:before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lastRenderedPageBreak/>
        <w:t>Are there any challenges your organization would face when adopting a new SCAP authoring solution?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196F14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854081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196F14" w:rsidRDefault="003503D8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:rsidR="00196F14" w:rsidRDefault="00196F14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language lock-in</w:t>
            </w:r>
          </w:p>
        </w:tc>
      </w:tr>
      <w:tr w:rsidR="003503D8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384755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3503D8" w:rsidRDefault="003503D8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:rsidR="003503D8" w:rsidRDefault="003503D8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 Lock-in</w:t>
            </w:r>
          </w:p>
        </w:tc>
      </w:tr>
      <w:tr w:rsidR="00196F14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579100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196F14" w:rsidRDefault="00196F14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:rsidR="00196F14" w:rsidRDefault="00196F14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Ongoing internal tool development</w:t>
            </w:r>
          </w:p>
        </w:tc>
      </w:tr>
      <w:tr w:rsidR="00196F14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2085374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196F14" w:rsidRDefault="00196F14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:rsidR="00196F14" w:rsidRDefault="00196F14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Browser-based versus compiled code</w:t>
            </w:r>
          </w:p>
        </w:tc>
      </w:tr>
      <w:tr w:rsidR="00196F14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799231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196F14" w:rsidRDefault="00196F14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:rsidR="00196F14" w:rsidRDefault="00196F14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1693492780"/>
        <w:placeholder>
          <w:docPart w:val="9A11AB0E4260364E9B9DC9EBD0E5D5D6"/>
        </w:placeholder>
        <w:text w:multiLine="1"/>
      </w:sdtPr>
      <w:sdtEndPr/>
      <w:sdtContent>
        <w:p w:rsidR="00196F14" w:rsidRDefault="00583D87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We would need confidence in the quality and completeness of the solution and/or ability to improve and extend it.</w:t>
          </w:r>
        </w:p>
      </w:sdtContent>
    </w:sdt>
    <w:p w:rsidR="0029017E" w:rsidRPr="00196F14" w:rsidRDefault="0029017E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Would your organization be willing to provide occasional feedback during the development of an authoring solution?</w:t>
      </w:r>
    </w:p>
    <w:sdt>
      <w:sdtPr>
        <w:id w:val="-109900265"/>
        <w:placeholder>
          <w:docPart w:val="DDAA99BAE2EF5341827AFA3A09FA75CD"/>
        </w:placeholder>
        <w:text w:multiLine="1"/>
      </w:sdtPr>
      <w:sdtEndPr/>
      <w:sdtContent>
        <w:p w:rsidR="00196F14" w:rsidRDefault="00583D87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Yes.</w:t>
          </w:r>
        </w:p>
      </w:sdtContent>
    </w:sdt>
    <w:p w:rsidR="0029017E" w:rsidRPr="00196F14" w:rsidRDefault="0029017E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Would your organization consider contributing software development resources toward the development of an SCAP authoring solution</w:t>
      </w:r>
      <w:r w:rsidR="003503D8">
        <w:rPr>
          <w:rFonts w:ascii="Times New Roman" w:eastAsia="Times New Roman" w:hAnsi="Times New Roman" w:cs="Times New Roman"/>
          <w:sz w:val="24"/>
          <w:szCs w:val="24"/>
        </w:rPr>
        <w:t xml:space="preserve"> (architects, developers, beta testers)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</w:p>
    <w:sdt>
      <w:sdtPr>
        <w:id w:val="-1112749181"/>
        <w:placeholder>
          <w:docPart w:val="E2A792FD06958D4E8FB41B23869D552C"/>
        </w:placeholder>
        <w:text w:multiLine="1"/>
      </w:sdtPr>
      <w:sdtEndPr/>
      <w:sdtContent>
        <w:p w:rsidR="00196F14" w:rsidRPr="002B7BB7" w:rsidRDefault="00583D87" w:rsidP="003503D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Yes. We have several internal projects that might be relevant.</w:t>
          </w:r>
        </w:p>
      </w:sdtContent>
    </w:sdt>
    <w:p w:rsidR="002B7BB7" w:rsidRPr="002B7BB7" w:rsidRDefault="002B7BB7" w:rsidP="002B7B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7BB7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</w:t>
      </w:r>
    </w:p>
    <w:p w:rsidR="009069C8" w:rsidRDefault="0029017E" w:rsidP="00382C5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specify importance of 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 xml:space="preserve">the following high-level features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 xml:space="preserve"> capabilities to your organization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2C53" w:rsidRDefault="00382C53" w:rsidP="0038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7BB7" w:rsidRPr="009069C8" w:rsidRDefault="002B7BB7" w:rsidP="00382C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9C8">
        <w:rPr>
          <w:rFonts w:ascii="Times New Roman" w:eastAsia="Times New Roman" w:hAnsi="Times New Roman" w:cs="Times New Roman"/>
          <w:sz w:val="24"/>
          <w:szCs w:val="24"/>
        </w:rPr>
        <w:t>Simplified SCAP content creation for authors with little-to-no SCAP knowledge</w:t>
      </w:r>
      <w:r w:rsidR="0029017E" w:rsidRPr="009069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017E" w:rsidRDefault="00734060" w:rsidP="00ED525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98230496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83D87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9017E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Very important </w:t>
      </w:r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1971233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9017E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Somewhat important </w:t>
      </w:r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16852804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9017E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>Not important</w:t>
      </w:r>
    </w:p>
    <w:p w:rsidR="00ED5255" w:rsidRDefault="00ED5255" w:rsidP="00ED5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D5255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-1866045709"/>
        <w:placeholder>
          <w:docPart w:val="FC3381232D9CC444AF6E096A6C4932F5"/>
        </w:placeholder>
        <w:showingPlcHdr/>
        <w:text w:multiLine="1"/>
      </w:sdtPr>
      <w:sdtEndPr/>
      <w:sdtContent>
        <w:p w:rsidR="0029017E" w:rsidRDefault="00ED5255" w:rsidP="00E44B41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:rsidR="009069C8" w:rsidRDefault="002B7BB7" w:rsidP="00382C5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t>Tooling that makes SCAP experts more efficient (facilitating content re-use, ID management, change tracking, etc.)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255" w:rsidRDefault="00734060" w:rsidP="00ED525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2856305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83D87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D5255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Very important </w:t>
      </w:r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259341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48CC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D5255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Somewhat important </w:t>
      </w:r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18262700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D5255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>Not important</w:t>
      </w:r>
    </w:p>
    <w:p w:rsidR="00ED5255" w:rsidRDefault="00ED5255" w:rsidP="00ED5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D5255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-867596684"/>
        <w:placeholder>
          <w:docPart w:val="EE0CEA0687771F48876229B714937D10"/>
        </w:placeholder>
        <w:showingPlcHdr/>
        <w:text w:multiLine="1"/>
      </w:sdtPr>
      <w:sdtEndPr/>
      <w:sdtContent>
        <w:p w:rsidR="00ED5255" w:rsidRDefault="00ED5255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:rsidR="006C033C" w:rsidRDefault="006C03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4E8" w:rsidRDefault="008A74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B7BB7" w:rsidRDefault="00ED5255" w:rsidP="00ED525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>Automation-friendly tooling (APIs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,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 xml:space="preserve"> code libraries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, etc.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>) that provides a simple, stable mechanism for generating SCAP component elements (OVAL elements, XCCDF Benchmarks, etc.)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255" w:rsidRPr="00ED5255" w:rsidRDefault="00734060" w:rsidP="00ED5255">
      <w:pPr>
        <w:pStyle w:val="ListParagraph"/>
        <w:spacing w:before="240" w:after="0" w:line="240" w:lineRule="auto"/>
        <w:ind w:left="18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17444476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83D87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ED5255" w:rsidRP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7926613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 w:rsidRP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 w:rsidRP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3275676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 w:rsidRP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 w:rsidRP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:rsidR="00ED5255" w:rsidRPr="00B94DFF" w:rsidRDefault="00ED5255" w:rsidP="00E252F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1743532635"/>
        <w:placeholder>
          <w:docPart w:val="2901918A6AF697449121325913844CBA"/>
        </w:placeholder>
        <w:showingPlcHdr/>
        <w:text w:multiLine="1"/>
      </w:sdtPr>
      <w:sdtEndPr/>
      <w:sdtContent>
        <w:p w:rsidR="00B94DFF" w:rsidRDefault="00B94DFF" w:rsidP="006C033C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:rsidR="002B7BB7" w:rsidRPr="00382C53" w:rsidRDefault="002B7BB7" w:rsidP="00382C53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82C53">
        <w:rPr>
          <w:rFonts w:ascii="Times New Roman" w:eastAsia="Times New Roman" w:hAnsi="Times New Roman" w:cs="Times New Roman"/>
          <w:sz w:val="24"/>
          <w:szCs w:val="24"/>
        </w:rPr>
        <w:t>Support for the latest SCAP component specification versions (OVAL, XCCDF, etc.)</w:t>
      </w:r>
      <w:r w:rsidR="008E74C8" w:rsidRPr="00382C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4DFF" w:rsidRDefault="00734060" w:rsidP="00B94DF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12439557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83D87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94DFF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Very important </w:t>
      </w:r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7140890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94DFF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Somewhat important </w:t>
      </w:r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2497036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94DFF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>Not important</w:t>
      </w:r>
    </w:p>
    <w:p w:rsidR="00B94DFF" w:rsidRDefault="00B94DFF" w:rsidP="00B94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D5255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1538785638"/>
        <w:placeholder>
          <w:docPart w:val="D42AA9F5717A7F42B17E73AF1695691F"/>
        </w:placeholder>
        <w:showingPlcHdr/>
        <w:text w:multiLine="1"/>
      </w:sdtPr>
      <w:sdtEndPr/>
      <w:sdtContent>
        <w:p w:rsidR="00B94DFF" w:rsidRDefault="00B94DFF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:rsidR="002B7BB7" w:rsidRPr="00C154AC" w:rsidRDefault="00B94DFF" w:rsidP="00B94DFF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4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7BB7" w:rsidRPr="00C154AC">
        <w:rPr>
          <w:rFonts w:ascii="Times New Roman" w:eastAsia="Times New Roman" w:hAnsi="Times New Roman" w:cs="Times New Roman"/>
          <w:sz w:val="24"/>
          <w:szCs w:val="24"/>
        </w:rPr>
        <w:t>Support for legacy SCAP component specification versions more than a few years old</w:t>
      </w:r>
      <w:r w:rsidR="0022086E" w:rsidRPr="00C154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4DFF" w:rsidRPr="00B94DFF" w:rsidRDefault="00734060" w:rsidP="00B94DFF">
      <w:pPr>
        <w:pStyle w:val="ListParagraph"/>
        <w:spacing w:before="240"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9377579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9039050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6928898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83D87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:rsidR="00B94DFF" w:rsidRPr="00B94DFF" w:rsidRDefault="00B94DFF" w:rsidP="00B94DF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-630090461"/>
        <w:placeholder>
          <w:docPart w:val="9967E91D2A849D4EAF4BD905D26F2E53"/>
        </w:placeholder>
        <w:showingPlcHdr/>
        <w:text w:multiLine="1"/>
      </w:sdtPr>
      <w:sdtEndPr/>
      <w:sdtContent>
        <w:p w:rsidR="00B94DFF" w:rsidRDefault="00B94DFF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:rsidR="0022086E" w:rsidRPr="002B7BB7" w:rsidRDefault="0022086E" w:rsidP="00C154A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B7BB7" w:rsidRDefault="002B7BB7" w:rsidP="00B94DF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t>Creating individual OVAL Definitions and OVAL Definitions Files (no XCCDF Benchmark)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4DFF" w:rsidRDefault="00734060" w:rsidP="00B94DFF">
      <w:pPr>
        <w:pStyle w:val="ListParagraph"/>
        <w:spacing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1667845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83D87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2091577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312478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:rsidR="00B94DFF" w:rsidRDefault="00B94DFF" w:rsidP="00B94DFF">
      <w:pPr>
        <w:pStyle w:val="ListParagraph"/>
        <w:spacing w:before="240"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B94DFF" w:rsidRDefault="00B94DFF" w:rsidP="00B94DF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106008802"/>
        <w:placeholder>
          <w:docPart w:val="928BDB8D54AD414489F8EDD8993F2310"/>
        </w:placeholder>
        <w:showingPlcHdr/>
        <w:text w:multiLine="1"/>
      </w:sdtPr>
      <w:sdtEndPr/>
      <w:sdtContent>
        <w:p w:rsidR="00382C53" w:rsidRPr="00B94DFF" w:rsidRDefault="00B94DFF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:rsidR="002B7BB7" w:rsidRPr="002B7BB7" w:rsidRDefault="002B7BB7" w:rsidP="00B94DF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t>Creating XCCDF Benchmarks using existing OVAL checks (no OVAL creation)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4DFF" w:rsidRDefault="00734060" w:rsidP="00B94DFF">
      <w:pPr>
        <w:pStyle w:val="ListParagraph"/>
        <w:spacing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18605433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3822954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0588666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83D87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:rsidR="00B94DFF" w:rsidRDefault="00B94DFF" w:rsidP="00B94DFF">
      <w:pPr>
        <w:pStyle w:val="ListParagraph"/>
        <w:spacing w:before="240"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B94DFF" w:rsidRDefault="00B94DFF" w:rsidP="00B94DF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-2012206290"/>
        <w:placeholder>
          <w:docPart w:val="8EAFF15C205B9D43B206490488729B9A"/>
        </w:placeholder>
        <w:showingPlcHdr/>
        <w:text w:multiLine="1"/>
      </w:sdtPr>
      <w:sdtEndPr/>
      <w:sdtContent>
        <w:p w:rsidR="00B94DFF" w:rsidRPr="00B94DFF" w:rsidRDefault="00B94DFF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:rsidR="002B7BB7" w:rsidRDefault="00B94DFF" w:rsidP="00B94DF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>Creating XCCDF Benchmarks and corresponding OVAL checks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4DFF" w:rsidRDefault="00734060" w:rsidP="00B94DFF">
      <w:pPr>
        <w:pStyle w:val="ListParagraph"/>
        <w:spacing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4443566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83D87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144345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7047781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:rsidR="00B94DFF" w:rsidRDefault="00B94DFF" w:rsidP="00B94DFF">
      <w:pPr>
        <w:pStyle w:val="ListParagraph"/>
        <w:spacing w:before="24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94DFF" w:rsidRDefault="00B94DFF" w:rsidP="00B94DF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787467729"/>
        <w:placeholder>
          <w:docPart w:val="890341EB0AC9824495E297291A07CF92"/>
        </w:placeholder>
        <w:showingPlcHdr/>
        <w:text w:multiLine="1"/>
      </w:sdtPr>
      <w:sdtEndPr/>
      <w:sdtContent>
        <w:p w:rsidR="00B94DFF" w:rsidRPr="00B94DFF" w:rsidRDefault="00B94DFF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:rsidR="008A74E8" w:rsidRDefault="008A74E8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:rsidR="00E44B41" w:rsidRDefault="00E44B41" w:rsidP="00E44B41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Additional Capabilities</w:t>
      </w:r>
    </w:p>
    <w:p w:rsidR="00E44B41" w:rsidRPr="00D962EC" w:rsidRDefault="00E44B41" w:rsidP="00E44B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D962EC">
        <w:rPr>
          <w:rFonts w:ascii="Times New Roman" w:eastAsia="Times New Roman" w:hAnsi="Times New Roman" w:cs="Times New Roman"/>
          <w:sz w:val="24"/>
          <w:szCs w:val="24"/>
        </w:rPr>
        <w:t>Which of the following capabilities would you be interested in seeing in a general-purpose SCAP authoring tool?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456"/>
        <w:gridCol w:w="8994"/>
      </w:tblGrid>
      <w:tr w:rsidR="00E44B41" w:rsidRPr="00ED5255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12694234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E44B41" w:rsidRPr="00ED5255" w:rsidRDefault="00583D87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994" w:type="dxa"/>
          </w:tcPr>
          <w:p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 xml:space="preserve">The ability to specify common actions (e.g., "check registry key," "check file presence") and have the tool generate content without forcing the author to understand the underlying OVAL/XCCDF language structures. </w:t>
            </w:r>
          </w:p>
        </w:tc>
      </w:tr>
      <w:tr w:rsidR="00E44B41" w:rsidRPr="00ED5255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-19827582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E44B41" w:rsidRPr="00ED5255" w:rsidRDefault="00583D87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994" w:type="dxa"/>
          </w:tcPr>
          <w:p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>Support for version/revision control in your tools for content.</w:t>
            </w:r>
          </w:p>
        </w:tc>
      </w:tr>
      <w:tr w:rsidR="00E44B41" w:rsidRPr="00ED5255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1798599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E44B41" w:rsidRPr="00ED5255" w:rsidRDefault="00583D87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994" w:type="dxa"/>
          </w:tcPr>
          <w:p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>The ability to define "macros" and "libraries" that can be saved to be used in future content.</w:t>
            </w:r>
          </w:p>
        </w:tc>
      </w:tr>
      <w:tr w:rsidR="008A74E8" w:rsidRPr="00ED5255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-20483595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8A74E8" w:rsidRDefault="00583D87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994" w:type="dxa"/>
          </w:tcPr>
          <w:p w:rsidR="008A74E8" w:rsidRPr="00ED5255" w:rsidRDefault="008A74E8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ability to compose and split source data stream collections</w:t>
            </w:r>
          </w:p>
        </w:tc>
      </w:tr>
      <w:tr w:rsidR="00E44B41" w:rsidRPr="00ED5255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4482824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E44B41" w:rsidRPr="00ED5255" w:rsidRDefault="00583D87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994" w:type="dxa"/>
          </w:tcPr>
          <w:p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>Difference tracking between content sources.</w:t>
            </w:r>
          </w:p>
        </w:tc>
      </w:tr>
      <w:tr w:rsidR="00E44B41" w:rsidRPr="00ED5255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-973368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E44B41" w:rsidRPr="00ED5255" w:rsidRDefault="00E44B41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994" w:type="dxa"/>
          </w:tcPr>
          <w:p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1924910549"/>
        <w:placeholder>
          <w:docPart w:val="99B3C359D7453C4FA2013572CE96DF92"/>
        </w:placeholder>
        <w:showingPlcHdr/>
        <w:text w:multiLine="1"/>
      </w:sdtPr>
      <w:sdtEndPr/>
      <w:sdtContent>
        <w:p w:rsidR="00E44B41" w:rsidRPr="00E44B41" w:rsidRDefault="00E44B41" w:rsidP="00E44B41">
          <w:pPr>
            <w:pBdr>
              <w:top w:val="single" w:sz="4" w:space="1" w:color="auto"/>
              <w:left w:val="single" w:sz="4" w:space="17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:rsidR="00A17E8C" w:rsidRPr="00A17E8C" w:rsidRDefault="00A17E8C" w:rsidP="00A1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you have any other comments or suggestions?</w:t>
      </w:r>
    </w:p>
    <w:sdt>
      <w:sdtPr>
        <w:id w:val="2070143443"/>
        <w:placeholder>
          <w:docPart w:val="99B21C9AEBD93742837682277B1B2635"/>
        </w:placeholder>
        <w:showingPlcHdr/>
        <w:text w:multiLine="1"/>
      </w:sdtPr>
      <w:sdtEndPr/>
      <w:sdtContent>
        <w:p w:rsidR="00A17E8C" w:rsidRPr="00B94DFF" w:rsidRDefault="00A17E8C" w:rsidP="00A17E8C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:rsidR="00A17E8C" w:rsidRPr="00A17E8C" w:rsidRDefault="00A17E8C" w:rsidP="00A1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Thank you for your time! </w:t>
      </w:r>
      <w:r w:rsidRPr="00A17E8C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723E73">
        <w:rPr>
          <w:rFonts w:ascii="Times New Roman" w:eastAsia="Times New Roman" w:hAnsi="Times New Roman" w:cs="Times New Roman"/>
          <w:sz w:val="24"/>
          <w:szCs w:val="24"/>
        </w:rPr>
        <w:t xml:space="preserve">would like to host </w:t>
      </w:r>
      <w:r w:rsidRPr="00A17E8C">
        <w:rPr>
          <w:rFonts w:ascii="Times New Roman" w:eastAsia="Times New Roman" w:hAnsi="Times New Roman" w:cs="Times New Roman"/>
          <w:sz w:val="24"/>
          <w:szCs w:val="24"/>
        </w:rPr>
        <w:t>the responses on the SCAP Community GitHub site, which is open to the public. Do you have any issues with your responses becoming part of that public collection?</w:t>
      </w:r>
    </w:p>
    <w:p w:rsidR="002548CC" w:rsidRPr="00015013" w:rsidRDefault="002548CC" w:rsidP="008A74E8">
      <w:pPr>
        <w:spacing w:before="100" w:beforeAutospacing="1" w:after="0" w:line="240" w:lineRule="auto"/>
        <w:ind w:left="90" w:hanging="90"/>
        <w:rPr>
          <w:b/>
          <w:bCs/>
          <w:i/>
          <w:iCs/>
        </w:rPr>
      </w:pPr>
      <w:r>
        <w:rPr>
          <w:b/>
          <w:bCs/>
          <w:i/>
          <w:iCs/>
        </w:rPr>
        <w:t>Interviewer</w:t>
      </w:r>
      <w:r w:rsidRPr="00015013">
        <w:rPr>
          <w:b/>
          <w:bCs/>
          <w:i/>
          <w:iCs/>
        </w:rPr>
        <w:t>:</w:t>
      </w:r>
    </w:p>
    <w:sdt>
      <w:sdtPr>
        <w:id w:val="-1204488094"/>
        <w:placeholder>
          <w:docPart w:val="3E5048BC09FE9F4591E8DBE645EB0F31"/>
        </w:placeholder>
        <w:text w:multiLine="1"/>
      </w:sdtPr>
      <w:sdtEndPr/>
      <w:sdtContent>
        <w:p w:rsidR="002A4804" w:rsidRPr="002548CC" w:rsidRDefault="00E070CB" w:rsidP="008A74E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180" w:hanging="9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That is fine!</w:t>
          </w:r>
        </w:p>
      </w:sdtContent>
    </w:sdt>
    <w:sectPr w:rsidR="002A4804" w:rsidRPr="002548CC" w:rsidSect="0001501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34060" w:rsidRDefault="00734060" w:rsidP="0029017E">
      <w:pPr>
        <w:spacing w:after="0" w:line="240" w:lineRule="auto"/>
      </w:pPr>
      <w:r>
        <w:separator/>
      </w:r>
    </w:p>
  </w:endnote>
  <w:endnote w:type="continuationSeparator" w:id="0">
    <w:p w:rsidR="00734060" w:rsidRDefault="00734060" w:rsidP="00290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39374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38FF" w:rsidRDefault="001338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338FF" w:rsidRDefault="00133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34060" w:rsidRDefault="00734060" w:rsidP="0029017E">
      <w:pPr>
        <w:spacing w:after="0" w:line="240" w:lineRule="auto"/>
      </w:pPr>
      <w:r>
        <w:separator/>
      </w:r>
    </w:p>
  </w:footnote>
  <w:footnote w:type="continuationSeparator" w:id="0">
    <w:p w:rsidR="00734060" w:rsidRDefault="00734060" w:rsidP="00290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96F14" w:rsidRPr="009C7324" w:rsidRDefault="00196F14" w:rsidP="00196F14">
    <w:pPr>
      <w:pStyle w:val="Title"/>
      <w:jc w:val="center"/>
      <w:rPr>
        <w:rFonts w:ascii="Copperplate Gothic Bold" w:hAnsi="Copperplate Gothic Bold"/>
        <w:sz w:val="36"/>
        <w:szCs w:val="36"/>
      </w:rPr>
    </w:pPr>
    <w:r w:rsidRPr="009C7324">
      <w:rPr>
        <w:rFonts w:ascii="Copperplate Gothic Bold" w:hAnsi="Copperplate Gothic Bold"/>
        <w:sz w:val="36"/>
        <w:szCs w:val="36"/>
      </w:rPr>
      <w:t>SCAP Content Authoring Use Case Questions</w:t>
    </w:r>
  </w:p>
  <w:p w:rsidR="00196F14" w:rsidRDefault="00196F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26B14"/>
    <w:multiLevelType w:val="multilevel"/>
    <w:tmpl w:val="114CFB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92FCD"/>
    <w:multiLevelType w:val="multilevel"/>
    <w:tmpl w:val="FF76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21767"/>
    <w:multiLevelType w:val="multilevel"/>
    <w:tmpl w:val="EC5C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9751F"/>
    <w:multiLevelType w:val="multilevel"/>
    <w:tmpl w:val="D368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92672"/>
    <w:multiLevelType w:val="hybridMultilevel"/>
    <w:tmpl w:val="59DA8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66113F"/>
    <w:multiLevelType w:val="multilevel"/>
    <w:tmpl w:val="FF76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12B99"/>
    <w:multiLevelType w:val="hybridMultilevel"/>
    <w:tmpl w:val="427C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75A18"/>
    <w:multiLevelType w:val="hybridMultilevel"/>
    <w:tmpl w:val="3EB2C032"/>
    <w:lvl w:ilvl="0" w:tplc="BF106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B4A6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763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A6C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3C3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824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D2E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102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0A3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87"/>
    <w:rsid w:val="00015013"/>
    <w:rsid w:val="001338FF"/>
    <w:rsid w:val="00135D11"/>
    <w:rsid w:val="00196F14"/>
    <w:rsid w:val="0022086E"/>
    <w:rsid w:val="002548CC"/>
    <w:rsid w:val="0025675F"/>
    <w:rsid w:val="00266575"/>
    <w:rsid w:val="00273B0A"/>
    <w:rsid w:val="0029017E"/>
    <w:rsid w:val="002A4804"/>
    <w:rsid w:val="002B7BB7"/>
    <w:rsid w:val="002D3F5F"/>
    <w:rsid w:val="002F3F2A"/>
    <w:rsid w:val="00323271"/>
    <w:rsid w:val="0032539F"/>
    <w:rsid w:val="003503D8"/>
    <w:rsid w:val="00382C53"/>
    <w:rsid w:val="003E0ECA"/>
    <w:rsid w:val="004652F8"/>
    <w:rsid w:val="0048784A"/>
    <w:rsid w:val="005057DA"/>
    <w:rsid w:val="00540381"/>
    <w:rsid w:val="00583D87"/>
    <w:rsid w:val="005A4A5C"/>
    <w:rsid w:val="006145AB"/>
    <w:rsid w:val="006C033C"/>
    <w:rsid w:val="00720032"/>
    <w:rsid w:val="00723E73"/>
    <w:rsid w:val="00734060"/>
    <w:rsid w:val="00756D70"/>
    <w:rsid w:val="007669C4"/>
    <w:rsid w:val="007B5F0A"/>
    <w:rsid w:val="0088236D"/>
    <w:rsid w:val="008A74E8"/>
    <w:rsid w:val="008E74C8"/>
    <w:rsid w:val="009069C8"/>
    <w:rsid w:val="00930986"/>
    <w:rsid w:val="00955BDC"/>
    <w:rsid w:val="009C7324"/>
    <w:rsid w:val="00A17E8C"/>
    <w:rsid w:val="00A3435A"/>
    <w:rsid w:val="00AC536E"/>
    <w:rsid w:val="00AE4AB2"/>
    <w:rsid w:val="00B06C3F"/>
    <w:rsid w:val="00B627D2"/>
    <w:rsid w:val="00B76BDD"/>
    <w:rsid w:val="00B82A1D"/>
    <w:rsid w:val="00B94DFF"/>
    <w:rsid w:val="00C154AC"/>
    <w:rsid w:val="00C84B58"/>
    <w:rsid w:val="00CE7CC1"/>
    <w:rsid w:val="00D43AC8"/>
    <w:rsid w:val="00D90365"/>
    <w:rsid w:val="00D962EC"/>
    <w:rsid w:val="00DA7548"/>
    <w:rsid w:val="00DA7BB8"/>
    <w:rsid w:val="00E070CB"/>
    <w:rsid w:val="00E2027E"/>
    <w:rsid w:val="00E252F1"/>
    <w:rsid w:val="00E44B41"/>
    <w:rsid w:val="00E477E8"/>
    <w:rsid w:val="00ED5255"/>
    <w:rsid w:val="00EE7BAE"/>
    <w:rsid w:val="00F9427D"/>
    <w:rsid w:val="00FE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E7444"/>
  <w15:chartTrackingRefBased/>
  <w15:docId w15:val="{8574D715-C67E-3640-83F0-D8B145A7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B7B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7B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290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17E"/>
  </w:style>
  <w:style w:type="paragraph" w:styleId="Footer">
    <w:name w:val="footer"/>
    <w:basedOn w:val="Normal"/>
    <w:link w:val="FooterChar"/>
    <w:uiPriority w:val="99"/>
    <w:unhideWhenUsed/>
    <w:rsid w:val="00290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7E"/>
  </w:style>
  <w:style w:type="paragraph" w:styleId="Title">
    <w:name w:val="Title"/>
    <w:basedOn w:val="Normal"/>
    <w:next w:val="Normal"/>
    <w:link w:val="TitleChar"/>
    <w:uiPriority w:val="10"/>
    <w:qFormat/>
    <w:rsid w:val="002901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69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6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7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8784A"/>
    <w:rPr>
      <w:color w:val="808080"/>
    </w:rPr>
  </w:style>
  <w:style w:type="table" w:styleId="TableGrid">
    <w:name w:val="Table Grid"/>
    <w:basedOn w:val="TableNormal"/>
    <w:uiPriority w:val="39"/>
    <w:rsid w:val="00AE4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E4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6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idries/Downloads/SCAP_Authoring_Use_Case_Question_Form_Fi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C4D7CE9A048114DA57E3A4A746F0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F4114-0DDD-CD4A-9F5D-D75BFF544BA6}"/>
      </w:docPartPr>
      <w:docPartBody>
        <w:p w:rsidR="00000000" w:rsidRDefault="008C4F0C">
          <w:pPr>
            <w:pStyle w:val="0C4D7CE9A048114DA57E3A4A746F09C9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BDAC7678D468438FB85350FA541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DE87E-4264-7546-BD73-C968BE93F338}"/>
      </w:docPartPr>
      <w:docPartBody>
        <w:p w:rsidR="00000000" w:rsidRDefault="008C4F0C">
          <w:pPr>
            <w:pStyle w:val="9EBDAC7678D468438FB85350FA54124D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6D86DA3CD607458A5E4F5558898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CED6B-8AB4-5A4F-A991-38E1D09EB0FE}"/>
      </w:docPartPr>
      <w:docPartBody>
        <w:p w:rsidR="00000000" w:rsidRDefault="008C4F0C">
          <w:pPr>
            <w:pStyle w:val="7C6D86DA3CD607458A5E4F5558898A65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CF55E7236DA44298F86D65AEA4A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B387B-6B37-E144-8866-9E7DDF0EF9B0}"/>
      </w:docPartPr>
      <w:docPartBody>
        <w:p w:rsidR="00000000" w:rsidRDefault="008C4F0C">
          <w:pPr>
            <w:pStyle w:val="08CF55E7236DA44298F86D65AEA4A175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BED09A2CDED04E871CCF9E1C941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F97B9-29D3-8A4D-8A8B-F7E24EE2EC80}"/>
      </w:docPartPr>
      <w:docPartBody>
        <w:p w:rsidR="00000000" w:rsidRDefault="008C4F0C">
          <w:pPr>
            <w:pStyle w:val="48BED09A2CDED04E871CCF9E1C941FC2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530E11C8459544BC5BF6B1BE829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7CEC9-A690-6341-89BB-A1C8B5AB9073}"/>
      </w:docPartPr>
      <w:docPartBody>
        <w:p w:rsidR="00000000" w:rsidRDefault="008C4F0C">
          <w:pPr>
            <w:pStyle w:val="1F530E11C8459544BC5BF6B1BE829079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553252BD11694DA99BAAF0BEC1E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67C1D-391A-724F-A9F1-4B4B898D0EF5}"/>
      </w:docPartPr>
      <w:docPartBody>
        <w:p w:rsidR="00000000" w:rsidRDefault="008C4F0C">
          <w:pPr>
            <w:pStyle w:val="27553252BD11694DA99BAAF0BEC1E670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A2F97A11FDE3479ECFEB20D0E89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4627C-6EAC-274D-A667-05E0D2F161FA}"/>
      </w:docPartPr>
      <w:docPartBody>
        <w:p w:rsidR="00000000" w:rsidRDefault="008C4F0C">
          <w:pPr>
            <w:pStyle w:val="57A2F97A11FDE3479ECFEB20D0E8904C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B7EB8AD14FCE48B243AB8D177A7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D7899-2E1D-D442-B4F2-197C53BBC2DA}"/>
      </w:docPartPr>
      <w:docPartBody>
        <w:p w:rsidR="00000000" w:rsidRDefault="008C4F0C">
          <w:pPr>
            <w:pStyle w:val="EDB7EB8AD14FCE48B243AB8D177A7255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97BB24C414F4489E9843E7EA62C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039FA-02E0-AD43-BFB6-8204D388989E}"/>
      </w:docPartPr>
      <w:docPartBody>
        <w:p w:rsidR="00000000" w:rsidRDefault="008C4F0C">
          <w:pPr>
            <w:pStyle w:val="CD97BB24C414F4489E9843E7EA62C80A"/>
          </w:pPr>
          <w:r w:rsidRPr="00FD625D">
            <w:rPr>
              <w:rStyle w:val="PlaceholderText"/>
            </w:rPr>
            <w:t xml:space="preserve">Click or tap here to </w:t>
          </w:r>
          <w:r w:rsidRPr="00FD625D">
            <w:rPr>
              <w:rStyle w:val="PlaceholderText"/>
            </w:rPr>
            <w:t>enter text.</w:t>
          </w:r>
        </w:p>
      </w:docPartBody>
    </w:docPart>
    <w:docPart>
      <w:docPartPr>
        <w:name w:val="9A11AB0E4260364E9B9DC9EBD0E5D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B746E-52C0-754E-8785-200624D3ACA6}"/>
      </w:docPartPr>
      <w:docPartBody>
        <w:p w:rsidR="00000000" w:rsidRDefault="008C4F0C">
          <w:pPr>
            <w:pStyle w:val="9A11AB0E4260364E9B9DC9EBD0E5D5D6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AA99BAE2EF5341827AFA3A09FA7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2BB27-06DD-894C-9DE7-D17F83F85F95}"/>
      </w:docPartPr>
      <w:docPartBody>
        <w:p w:rsidR="00000000" w:rsidRDefault="008C4F0C">
          <w:pPr>
            <w:pStyle w:val="DDAA99BAE2EF5341827AFA3A09FA75CD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A792FD06958D4E8FB41B23869D5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31C54-B0CC-394D-9B04-9B7F8CE467D1}"/>
      </w:docPartPr>
      <w:docPartBody>
        <w:p w:rsidR="00000000" w:rsidRDefault="008C4F0C">
          <w:pPr>
            <w:pStyle w:val="E2A792FD06958D4E8FB41B23869D552C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3381232D9CC444AF6E096A6C493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FD890-54E0-FE48-B649-5C667586AC51}"/>
      </w:docPartPr>
      <w:docPartBody>
        <w:p w:rsidR="00000000" w:rsidRDefault="008C4F0C">
          <w:pPr>
            <w:pStyle w:val="FC3381232D9CC444AF6E096A6C4932F5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0CEA0687771F48876229B714937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76F55-083C-1149-91AC-FB001E701BF5}"/>
      </w:docPartPr>
      <w:docPartBody>
        <w:p w:rsidR="00000000" w:rsidRDefault="008C4F0C">
          <w:pPr>
            <w:pStyle w:val="EE0CEA0687771F48876229B714937D10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01918A6AF697449121325913844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CBBA0-8251-2743-95D9-A6710F0D627E}"/>
      </w:docPartPr>
      <w:docPartBody>
        <w:p w:rsidR="00000000" w:rsidRDefault="008C4F0C">
          <w:pPr>
            <w:pStyle w:val="2901918A6AF697449121325913844CBA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2AA9F5717A7F42B17E73AF16956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AA7D2-CF9D-6D41-8E9C-EDD82E04B928}"/>
      </w:docPartPr>
      <w:docPartBody>
        <w:p w:rsidR="00000000" w:rsidRDefault="008C4F0C">
          <w:pPr>
            <w:pStyle w:val="D42AA9F5717A7F42B17E73AF1695691F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67E91D2A849D4EAF4BD905D26F2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CE808-1A69-9D4F-9F19-AA185E5D4FB4}"/>
      </w:docPartPr>
      <w:docPartBody>
        <w:p w:rsidR="00000000" w:rsidRDefault="008C4F0C">
          <w:pPr>
            <w:pStyle w:val="9967E91D2A849D4EAF4BD905D26F2E53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8BDB8D54AD414489F8EDD8993F2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73D75-EA54-E64E-A7B6-A47CE0CABFA6}"/>
      </w:docPartPr>
      <w:docPartBody>
        <w:p w:rsidR="00000000" w:rsidRDefault="008C4F0C">
          <w:pPr>
            <w:pStyle w:val="928BDB8D54AD414489F8EDD8993F2310"/>
          </w:pPr>
          <w:r w:rsidRPr="00FD625D">
            <w:rPr>
              <w:rStyle w:val="PlaceholderText"/>
            </w:rPr>
            <w:t xml:space="preserve">Click or tap </w:t>
          </w:r>
          <w:r w:rsidRPr="00FD625D">
            <w:rPr>
              <w:rStyle w:val="PlaceholderText"/>
            </w:rPr>
            <w:t>here to enter text.</w:t>
          </w:r>
        </w:p>
      </w:docPartBody>
    </w:docPart>
    <w:docPart>
      <w:docPartPr>
        <w:name w:val="8EAFF15C205B9D43B206490488729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B7367-1B47-8C41-835D-F699EBD44C8C}"/>
      </w:docPartPr>
      <w:docPartBody>
        <w:p w:rsidR="00000000" w:rsidRDefault="008C4F0C">
          <w:pPr>
            <w:pStyle w:val="8EAFF15C205B9D43B206490488729B9A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0341EB0AC9824495E297291A07C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09498-57E2-CA46-AF62-8233A11BE756}"/>
      </w:docPartPr>
      <w:docPartBody>
        <w:p w:rsidR="00000000" w:rsidRDefault="008C4F0C">
          <w:pPr>
            <w:pStyle w:val="890341EB0AC9824495E297291A07CF92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B3C359D7453C4FA2013572CE96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3911-A0DF-FA40-A053-0916B9CFE7D1}"/>
      </w:docPartPr>
      <w:docPartBody>
        <w:p w:rsidR="00000000" w:rsidRDefault="008C4F0C">
          <w:pPr>
            <w:pStyle w:val="99B3C359D7453C4FA2013572CE96DF92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B21C9AEBD93742837682277B1B2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55299-4D41-204B-A4AA-0F78CAFBA4E5}"/>
      </w:docPartPr>
      <w:docPartBody>
        <w:p w:rsidR="00000000" w:rsidRDefault="008C4F0C">
          <w:pPr>
            <w:pStyle w:val="99B21C9AEBD93742837682277B1B2635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5048BC09FE9F4591E8DBE645EB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9FCAA-FAC7-E345-A1D9-B606E79771A4}"/>
      </w:docPartPr>
      <w:docPartBody>
        <w:p w:rsidR="00000000" w:rsidRDefault="008C4F0C">
          <w:pPr>
            <w:pStyle w:val="3E5048BC09FE9F4591E8DBE645EB0F3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0C"/>
    <w:rsid w:val="008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C4D7CE9A048114DA57E3A4A746F09C9">
    <w:name w:val="0C4D7CE9A048114DA57E3A4A746F09C9"/>
  </w:style>
  <w:style w:type="paragraph" w:customStyle="1" w:styleId="9EBDAC7678D468438FB85350FA54124D">
    <w:name w:val="9EBDAC7678D468438FB85350FA54124D"/>
  </w:style>
  <w:style w:type="paragraph" w:customStyle="1" w:styleId="7C6D86DA3CD607458A5E4F5558898A65">
    <w:name w:val="7C6D86DA3CD607458A5E4F5558898A65"/>
  </w:style>
  <w:style w:type="paragraph" w:customStyle="1" w:styleId="08CF55E7236DA44298F86D65AEA4A175">
    <w:name w:val="08CF55E7236DA44298F86D65AEA4A175"/>
  </w:style>
  <w:style w:type="paragraph" w:customStyle="1" w:styleId="48BED09A2CDED04E871CCF9E1C941FC2">
    <w:name w:val="48BED09A2CDED04E871CCF9E1C941FC2"/>
  </w:style>
  <w:style w:type="paragraph" w:customStyle="1" w:styleId="1F530E11C8459544BC5BF6B1BE829079">
    <w:name w:val="1F530E11C8459544BC5BF6B1BE829079"/>
  </w:style>
  <w:style w:type="paragraph" w:customStyle="1" w:styleId="27553252BD11694DA99BAAF0BEC1E670">
    <w:name w:val="27553252BD11694DA99BAAF0BEC1E670"/>
  </w:style>
  <w:style w:type="paragraph" w:customStyle="1" w:styleId="57A2F97A11FDE3479ECFEB20D0E8904C">
    <w:name w:val="57A2F97A11FDE3479ECFEB20D0E8904C"/>
  </w:style>
  <w:style w:type="paragraph" w:customStyle="1" w:styleId="EDB7EB8AD14FCE48B243AB8D177A7255">
    <w:name w:val="EDB7EB8AD14FCE48B243AB8D177A7255"/>
  </w:style>
  <w:style w:type="paragraph" w:customStyle="1" w:styleId="CD97BB24C414F4489E9843E7EA62C80A">
    <w:name w:val="CD97BB24C414F4489E9843E7EA62C80A"/>
  </w:style>
  <w:style w:type="paragraph" w:customStyle="1" w:styleId="9A11AB0E4260364E9B9DC9EBD0E5D5D6">
    <w:name w:val="9A11AB0E4260364E9B9DC9EBD0E5D5D6"/>
  </w:style>
  <w:style w:type="paragraph" w:customStyle="1" w:styleId="DDAA99BAE2EF5341827AFA3A09FA75CD">
    <w:name w:val="DDAA99BAE2EF5341827AFA3A09FA75CD"/>
  </w:style>
  <w:style w:type="paragraph" w:customStyle="1" w:styleId="E2A792FD06958D4E8FB41B23869D552C">
    <w:name w:val="E2A792FD06958D4E8FB41B23869D552C"/>
  </w:style>
  <w:style w:type="paragraph" w:customStyle="1" w:styleId="FC3381232D9CC444AF6E096A6C4932F5">
    <w:name w:val="FC3381232D9CC444AF6E096A6C4932F5"/>
  </w:style>
  <w:style w:type="paragraph" w:customStyle="1" w:styleId="EE0CEA0687771F48876229B714937D10">
    <w:name w:val="EE0CEA0687771F48876229B714937D10"/>
  </w:style>
  <w:style w:type="paragraph" w:customStyle="1" w:styleId="2901918A6AF697449121325913844CBA">
    <w:name w:val="2901918A6AF697449121325913844CBA"/>
  </w:style>
  <w:style w:type="paragraph" w:customStyle="1" w:styleId="D42AA9F5717A7F42B17E73AF1695691F">
    <w:name w:val="D42AA9F5717A7F42B17E73AF1695691F"/>
  </w:style>
  <w:style w:type="paragraph" w:customStyle="1" w:styleId="9967E91D2A849D4EAF4BD905D26F2E53">
    <w:name w:val="9967E91D2A849D4EAF4BD905D26F2E53"/>
  </w:style>
  <w:style w:type="paragraph" w:customStyle="1" w:styleId="928BDB8D54AD414489F8EDD8993F2310">
    <w:name w:val="928BDB8D54AD414489F8EDD8993F2310"/>
  </w:style>
  <w:style w:type="paragraph" w:customStyle="1" w:styleId="8EAFF15C205B9D43B206490488729B9A">
    <w:name w:val="8EAFF15C205B9D43B206490488729B9A"/>
  </w:style>
  <w:style w:type="paragraph" w:customStyle="1" w:styleId="890341EB0AC9824495E297291A07CF92">
    <w:name w:val="890341EB0AC9824495E297291A07CF92"/>
  </w:style>
  <w:style w:type="paragraph" w:customStyle="1" w:styleId="99B3C359D7453C4FA2013572CE96DF92">
    <w:name w:val="99B3C359D7453C4FA2013572CE96DF92"/>
  </w:style>
  <w:style w:type="paragraph" w:customStyle="1" w:styleId="99B21C9AEBD93742837682277B1B2635">
    <w:name w:val="99B21C9AEBD93742837682277B1B2635"/>
  </w:style>
  <w:style w:type="paragraph" w:customStyle="1" w:styleId="3E5048BC09FE9F4591E8DBE645EB0F31">
    <w:name w:val="3E5048BC09FE9F4591E8DBE645EB0F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66B86DFCEEE949A450C45527A6789A" ma:contentTypeVersion="11" ma:contentTypeDescription="Create a new document." ma:contentTypeScope="" ma:versionID="45b58ee07b19279e144f20b312068275">
  <xsd:schema xmlns:xsd="http://www.w3.org/2001/XMLSchema" xmlns:xs="http://www.w3.org/2001/XMLSchema" xmlns:p="http://schemas.microsoft.com/office/2006/metadata/properties" xmlns:ns3="cee788ba-31a7-4d38-a3c6-b09668f6d3fc" xmlns:ns4="1758c3d7-123e-46d3-a6de-d3b72eee708a" targetNamespace="http://schemas.microsoft.com/office/2006/metadata/properties" ma:root="true" ma:fieldsID="694c21e0a99743ceea1816e5ee3c1592" ns3:_="" ns4:_="">
    <xsd:import namespace="cee788ba-31a7-4d38-a3c6-b09668f6d3fc"/>
    <xsd:import namespace="1758c3d7-123e-46d3-a6de-d3b72eee70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788ba-31a7-4d38-a3c6-b09668f6d3f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8c3d7-123e-46d3-a6de-d3b72eee7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CE9928-5F0F-4738-9147-33EA997C93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51ADDF-64F3-407E-85FE-7909554B79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B3BDDF-FEB2-49CE-9125-CB6E94A7B9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67E730-D361-4197-BD49-3472EA08C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788ba-31a7-4d38-a3c6-b09668f6d3fc"/>
    <ds:schemaRef ds:uri="1758c3d7-123e-46d3-a6de-d3b72eee70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SCAP_Authoring_Use_Case_Question_Form_Final.dotx</Template>
  <TotalTime>8</TotalTime>
  <Pages>5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Ries</cp:lastModifiedBy>
  <cp:revision>2</cp:revision>
  <dcterms:created xsi:type="dcterms:W3CDTF">2020-06-10T00:39:00Z</dcterms:created>
  <dcterms:modified xsi:type="dcterms:W3CDTF">2020-06-10T00:48:00Z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0x0101008566B86DFCEEE949A450C45527A6789A</vt:lpwstr>
  </property>
</Properties>
</file>